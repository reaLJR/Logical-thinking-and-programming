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/>
          <w:b/>
          <w:bCs/>
          <w:sz w:val="21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1"/>
          <w:lang w:val="en-US" w:eastAsia="zh-CN"/>
        </w:rPr>
        <w:t>讨论内容：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王泽榕介绍论文Implementing Explanation-Based Argumentation using Answer Set Programming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基于解释的论证理论，重点放在信息与假设解释的关系上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优点：定义正当性、论证语义允许僵尸论证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缺点：公式背后的道理不清楚、建模负担大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可认为是在原来的AF上增加了各个节点的概率，考虑justification语义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梳理WAF的研究进展，讨论WAF论文的撰写思路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明确动机：考虑不确定性，为论据和论据间的关系引入权重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确定语义，基于ASP求解器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与经典语义进行对比：包括实验和理论论证；语义相同需要进行严格的理论证明，语义不同可以通过举反例进行证明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严妍介绍LSAT中的两个逻辑推理题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第一题可采用溯因法：给出假设，验证假设，找出最小假设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第二题暂时无法通过ASP求解</w:t>
      </w:r>
    </w:p>
    <w:p>
      <w:pPr>
        <w:rPr>
          <w:rFonts w:hint="eastAsia" w:ascii="Times New Roman" w:hAnsi="Times New Roman" w:eastAsia="宋体"/>
          <w:sz w:val="21"/>
          <w:lang w:val="en-US" w:eastAsia="zh-CN"/>
        </w:rPr>
      </w:pPr>
    </w:p>
    <w:p>
      <w:pPr>
        <w:rPr>
          <w:rFonts w:hint="eastAsia" w:ascii="Times New Roman" w:hAnsi="Times New Roman" w:eastAsia="宋体"/>
          <w:b/>
          <w:bCs/>
          <w:sz w:val="21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1"/>
          <w:lang w:val="en-US" w:eastAsia="zh-CN"/>
        </w:rPr>
        <w:t>后续工作：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查找引用Implementing Explanation-Based Argumentation using Answer Set Programming的论文，弄清该论文的实际作用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着手撰写WAF论文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default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大致思路：介绍该方面的大量相关工作，说明本文出于什么动机提出了什么方法，给出定义和实现，与他人工作进行对比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default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重点：动机、定义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="宋体"/>
          <w:sz w:val="21"/>
          <w:lang w:val="en-US" w:eastAsia="zh-CN"/>
        </w:rPr>
      </w:pPr>
      <w:r>
        <w:rPr>
          <w:rFonts w:hint="default" w:ascii="Times New Roman" w:hAnsi="Times New Roman" w:eastAsia="宋体"/>
          <w:sz w:val="21"/>
          <w:lang w:val="en-US" w:eastAsia="zh-CN"/>
        </w:rPr>
        <w:t>继续完成教研系统的开发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default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阶段性目标：初步实现思维模式，确保可以正常解决几</w:t>
      </w:r>
      <w:bookmarkStart w:id="0" w:name="_GoBack"/>
      <w:bookmarkEnd w:id="0"/>
      <w:r>
        <w:rPr>
          <w:rFonts w:hint="eastAsia" w:ascii="Times New Roman" w:hAnsi="Times New Roman" w:eastAsia="宋体"/>
          <w:sz w:val="21"/>
          <w:lang w:val="en-US" w:eastAsia="zh-CN"/>
        </w:rPr>
        <w:t>个例子，后续再进行补充</w:t>
      </w:r>
    </w:p>
    <w:p>
      <w:pPr>
        <w:rPr>
          <w:rFonts w:hint="default" w:ascii="Times New Roman" w:hAnsi="Times New Roman" w:eastAsia="宋体"/>
          <w:sz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BE07EE"/>
    <w:multiLevelType w:val="multilevel"/>
    <w:tmpl w:val="C6BE07E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CE246EB3"/>
    <w:multiLevelType w:val="multilevel"/>
    <w:tmpl w:val="CE246EB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zZjQ4YTM1NWI5ZWUxOGUxNzg1ODhjMDYzYjdkNDYifQ=="/>
  </w:docVars>
  <w:rsids>
    <w:rsidRoot w:val="1AA24D9F"/>
    <w:rsid w:val="07011CC2"/>
    <w:rsid w:val="07644792"/>
    <w:rsid w:val="07A16205"/>
    <w:rsid w:val="080E24AE"/>
    <w:rsid w:val="09284798"/>
    <w:rsid w:val="0E2B5D40"/>
    <w:rsid w:val="0F2B6FD9"/>
    <w:rsid w:val="183C240D"/>
    <w:rsid w:val="189E2630"/>
    <w:rsid w:val="1AA24D9F"/>
    <w:rsid w:val="1B833AB8"/>
    <w:rsid w:val="27FA0FF5"/>
    <w:rsid w:val="28DA2E89"/>
    <w:rsid w:val="2A4254F9"/>
    <w:rsid w:val="2B8A59CE"/>
    <w:rsid w:val="2D1F32F4"/>
    <w:rsid w:val="317F4DE0"/>
    <w:rsid w:val="323B4D81"/>
    <w:rsid w:val="34B70380"/>
    <w:rsid w:val="3AE174A3"/>
    <w:rsid w:val="3B181184"/>
    <w:rsid w:val="3F202A44"/>
    <w:rsid w:val="428F724E"/>
    <w:rsid w:val="43446334"/>
    <w:rsid w:val="44A84E71"/>
    <w:rsid w:val="477DCE1E"/>
    <w:rsid w:val="4BF040B3"/>
    <w:rsid w:val="5369650F"/>
    <w:rsid w:val="572F492C"/>
    <w:rsid w:val="573E1E21"/>
    <w:rsid w:val="5B293721"/>
    <w:rsid w:val="5B487E91"/>
    <w:rsid w:val="5C451EB0"/>
    <w:rsid w:val="5CF9550F"/>
    <w:rsid w:val="5EFEBDE8"/>
    <w:rsid w:val="62632D6C"/>
    <w:rsid w:val="634E31D8"/>
    <w:rsid w:val="68CA2609"/>
    <w:rsid w:val="68CC1AED"/>
    <w:rsid w:val="69686AB7"/>
    <w:rsid w:val="69BB0F42"/>
    <w:rsid w:val="6A637494"/>
    <w:rsid w:val="6BCF62E6"/>
    <w:rsid w:val="6CD3A16D"/>
    <w:rsid w:val="6D535020"/>
    <w:rsid w:val="6E5F49A6"/>
    <w:rsid w:val="6FFF37D2"/>
    <w:rsid w:val="70DE2EF1"/>
    <w:rsid w:val="74D74FD0"/>
    <w:rsid w:val="7B4C7855"/>
    <w:rsid w:val="7C5F4108"/>
    <w:rsid w:val="7E9C66E3"/>
    <w:rsid w:val="7ED25A43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  <w:rsid w:val="E7FE3684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weboffice\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79</Words>
  <Characters>92</Characters>
  <Lines>0</Lines>
  <Paragraphs>0</Paragraphs>
  <TotalTime>7</TotalTime>
  <ScaleCrop>false</ScaleCrop>
  <LinksUpToDate>false</LinksUpToDate>
  <CharactersWithSpaces>92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2018-05-27T17:24:00Z</dcterms:created>
  <dc:creator>22913</dc:creator>
  <cp:lastModifiedBy>Weirdo、</cp:lastModifiedBy>
  <dcterms:modified xsi:type="dcterms:W3CDTF">2024-06-05T07:24:23Z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448FC10DAD3147BBA3E54EF208A81AF0_13</vt:lpwstr>
  </property>
</Properties>
</file>